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Agenda:"/>
        <w:tag w:val=""/>
        <w:id w:val="31158712"/>
        <w:placeholder>
          <w:docPart w:val="E4AE81A6F999481A8F9ED3A2CBD7381E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5B986240" w14:textId="77777777" w:rsidR="00A40F09" w:rsidRPr="009770B3" w:rsidRDefault="00AF277F" w:rsidP="00785C64">
          <w:pPr>
            <w:pStyle w:val="Title"/>
          </w:pPr>
          <w:r w:rsidRPr="009770B3">
            <w:t>agenda</w:t>
          </w:r>
        </w:p>
      </w:sdtContent>
    </w:sdt>
    <w:p w14:paraId="7FFE254F" w14:textId="52ACB1C2" w:rsidR="00A40F09" w:rsidRPr="009770B3" w:rsidRDefault="00246F51">
      <w:pPr>
        <w:pStyle w:val="Heading1"/>
      </w:pPr>
      <w:r>
        <w:t>Sprint One</w:t>
      </w:r>
    </w:p>
    <w:p w14:paraId="53EA55C3" w14:textId="4F4C02AD" w:rsidR="00A40F09" w:rsidRPr="009770B3" w:rsidRDefault="00246F51">
      <w:pPr>
        <w:pStyle w:val="DateTime"/>
      </w:pPr>
      <w:r>
        <w:t>28/05/2020</w:t>
      </w:r>
    </w:p>
    <w:p w14:paraId="5FE902AA" w14:textId="59E4DE5C" w:rsidR="00A40F09" w:rsidRPr="009770B3" w:rsidRDefault="00246F51">
      <w:pPr>
        <w:pStyle w:val="DateTime"/>
      </w:pPr>
      <w:r>
        <w:t>1:30</w:t>
      </w:r>
    </w:p>
    <w:p w14:paraId="09181205" w14:textId="4F2A1535" w:rsidR="00A40F09" w:rsidRPr="009770B3" w:rsidRDefault="002A6C86">
      <w:pPr>
        <w:pStyle w:val="AgendaInformation"/>
      </w:pPr>
      <w:sdt>
        <w:sdtPr>
          <w:alias w:val="Meeting called by:"/>
          <w:tag w:val="Meeting called by:"/>
          <w:id w:val="1996219707"/>
          <w:placeholder>
            <w:docPart w:val="8353D39BDCC94E3BA1FF29C0F5498033"/>
          </w:placeholder>
          <w:temporary/>
          <w:showingPlcHdr/>
          <w15:appearance w15:val="hidden"/>
        </w:sdtPr>
        <w:sdtEndPr/>
        <w:sdtContent>
          <w:r w:rsidR="008325FA" w:rsidRPr="009770B3">
            <w:t>Meeting called by:</w:t>
          </w:r>
        </w:sdtContent>
      </w:sdt>
      <w:r w:rsidR="00AF277F" w:rsidRPr="009770B3">
        <w:t xml:space="preserve"> </w:t>
      </w:r>
      <w:r w:rsidR="00246F51">
        <w:t>Sam</w:t>
      </w:r>
    </w:p>
    <w:p w14:paraId="7B78109F" w14:textId="2B20AEFF" w:rsidR="00A40F09" w:rsidRPr="009770B3" w:rsidRDefault="002A6C86">
      <w:pPr>
        <w:pStyle w:val="AgendaInformation"/>
      </w:pPr>
      <w:sdt>
        <w:sdtPr>
          <w:alias w:val="Attendees:"/>
          <w:tag w:val="Attendees:"/>
          <w:id w:val="-1083216991"/>
          <w:placeholder>
            <w:docPart w:val="BF252A88C257496CA01DDC368EBAD449"/>
          </w:placeholder>
          <w:temporary/>
          <w:showingPlcHdr/>
          <w15:appearance w15:val="hidden"/>
        </w:sdtPr>
        <w:sdtEndPr/>
        <w:sdtContent>
          <w:r w:rsidR="008325FA" w:rsidRPr="009770B3">
            <w:t>Attendees:</w:t>
          </w:r>
        </w:sdtContent>
      </w:sdt>
      <w:r w:rsidR="00AF277F" w:rsidRPr="009770B3">
        <w:t xml:space="preserve"> </w:t>
      </w:r>
      <w:r w:rsidR="00246F51">
        <w:t>Aashiyan, Josh</w:t>
      </w:r>
    </w:p>
    <w:p w14:paraId="4822968D" w14:textId="515BCBE6" w:rsidR="00A40F09" w:rsidRPr="009770B3" w:rsidRDefault="002A6C86">
      <w:pPr>
        <w:pStyle w:val="AgendaInformation"/>
      </w:pPr>
      <w:sdt>
        <w:sdtPr>
          <w:alias w:val="Please read:"/>
          <w:tag w:val="Please read:"/>
          <w:id w:val="130220460"/>
          <w:placeholder>
            <w:docPart w:val="B271A2BF629048EBA3194475A83D8933"/>
          </w:placeholder>
          <w:temporary/>
          <w:showingPlcHdr/>
          <w15:appearance w15:val="hidden"/>
        </w:sdtPr>
        <w:sdtEndPr/>
        <w:sdtContent>
          <w:r w:rsidR="008325FA" w:rsidRPr="009770B3">
            <w:t>Please read:</w:t>
          </w:r>
        </w:sdtContent>
      </w:sdt>
      <w:r w:rsidR="00AF277F" w:rsidRPr="009770B3">
        <w:t xml:space="preserve"> </w:t>
      </w:r>
      <w:r w:rsidR="00246F51">
        <w:t>Project Document</w:t>
      </w:r>
    </w:p>
    <w:p w14:paraId="71F6838D" w14:textId="3EA26EBE" w:rsidR="00A40F09" w:rsidRPr="009770B3" w:rsidRDefault="002A6C86">
      <w:pPr>
        <w:pStyle w:val="AgendaInformation"/>
      </w:pPr>
      <w:sdt>
        <w:sdtPr>
          <w:alias w:val="Please bring:"/>
          <w:tag w:val="Please bring:"/>
          <w:id w:val="618345296"/>
          <w:placeholder>
            <w:docPart w:val="CD095DAE287F459B9FBC50D9FA76A696"/>
          </w:placeholder>
          <w:temporary/>
          <w:showingPlcHdr/>
          <w15:appearance w15:val="hidden"/>
        </w:sdtPr>
        <w:sdtEndPr/>
        <w:sdtContent>
          <w:r w:rsidR="008325FA" w:rsidRPr="009770B3">
            <w:t>Please bring:</w:t>
          </w:r>
        </w:sdtContent>
      </w:sdt>
      <w:r w:rsidR="00AF277F" w:rsidRPr="009770B3">
        <w:t xml:space="preserve"> </w:t>
      </w:r>
      <w:r w:rsidR="00246F51">
        <w:t>Coffee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721"/>
        <w:gridCol w:w="2883"/>
      </w:tblGrid>
      <w:tr w:rsidR="00A40F09" w:rsidRPr="009770B3" w14:paraId="7BC53033" w14:textId="77777777" w:rsidTr="00A403FA">
        <w:sdt>
          <w:sdtPr>
            <w:alias w:val="Time:"/>
            <w:tag w:val="Time:"/>
            <w:id w:val="78429755"/>
            <w:placeholder>
              <w:docPart w:val="C5F8D243C2BD4DDCB8402D65721B06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Borders>
                  <w:bottom w:val="nil"/>
                </w:tcBorders>
                <w:tcMar>
                  <w:bottom w:w="0" w:type="dxa"/>
                  <w:right w:w="72" w:type="dxa"/>
                </w:tcMar>
              </w:tcPr>
              <w:p w14:paraId="19219A62" w14:textId="77777777" w:rsidR="00A40F09" w:rsidRPr="009770B3" w:rsidRDefault="00AF277F">
                <w:pPr>
                  <w:spacing w:after="80"/>
                </w:pPr>
                <w:r w:rsidRPr="009770B3">
                  <w:t>Time</w:t>
                </w:r>
              </w:p>
            </w:tc>
          </w:sdtContent>
        </w:sdt>
        <w:tc>
          <w:tcPr>
            <w:tcW w:w="3721" w:type="dxa"/>
            <w:tcBorders>
              <w:bottom w:val="nil"/>
            </w:tcBorders>
            <w:tcMar>
              <w:bottom w:w="0" w:type="dxa"/>
              <w:right w:w="72" w:type="dxa"/>
            </w:tcMar>
          </w:tcPr>
          <w:p w14:paraId="392C5348" w14:textId="77777777" w:rsidR="00A40F09" w:rsidRPr="009770B3" w:rsidRDefault="002A6C86">
            <w:pPr>
              <w:pStyle w:val="Heading1"/>
              <w:spacing w:after="80"/>
              <w:outlineLvl w:val="0"/>
            </w:pPr>
            <w:sdt>
              <w:sdtPr>
                <w:alias w:val="Event heading:"/>
                <w:tag w:val="Event heading:"/>
                <w:id w:val="78429759"/>
                <w:placeholder>
                  <w:docPart w:val="630F01BD03F44F21B4D6D187263A2D05"/>
                </w:placeholder>
                <w:temporary/>
                <w:showingPlcHdr/>
                <w15:appearance w15:val="hidden"/>
              </w:sdtPr>
              <w:sdtEndPr/>
              <w:sdtContent>
                <w:r w:rsidR="00A403FA" w:rsidRPr="009770B3">
                  <w:t xml:space="preserve">Event </w:t>
                </w:r>
                <w:r w:rsidR="00AF277F" w:rsidRPr="009770B3">
                  <w:t>Heading</w:t>
                </w:r>
              </w:sdtContent>
            </w:sdt>
          </w:p>
        </w:tc>
        <w:sdt>
          <w:sdtPr>
            <w:alias w:val="Location:"/>
            <w:tag w:val="Location:"/>
            <w:id w:val="1236585926"/>
            <w:placeholder>
              <w:docPart w:val="CBC2765EB27A477C910C4474273B527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3" w:type="dxa"/>
                <w:tcBorders>
                  <w:bottom w:val="nil"/>
                </w:tcBorders>
                <w:tcMar>
                  <w:bottom w:w="0" w:type="dxa"/>
                </w:tcMar>
              </w:tcPr>
              <w:p w14:paraId="7483B50A" w14:textId="77777777" w:rsidR="00A40F09" w:rsidRPr="009770B3" w:rsidRDefault="008325FA">
                <w:pPr>
                  <w:spacing w:after="80"/>
                </w:pPr>
                <w:r>
                  <w:t>Location</w:t>
                </w:r>
              </w:p>
            </w:tc>
          </w:sdtContent>
        </w:sdt>
      </w:tr>
      <w:tr w:rsidR="00A40F09" w:rsidRPr="009770B3" w14:paraId="50FAB521" w14:textId="77777777" w:rsidTr="00246F51">
        <w:trPr>
          <w:trHeight w:val="548"/>
        </w:trPr>
        <w:tc>
          <w:tcPr>
            <w:tcW w:w="2036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56D70033" w14:textId="37CD1045" w:rsidR="00A40F09" w:rsidRPr="009770B3" w:rsidRDefault="00246F51">
            <w:pPr>
              <w:spacing w:after="80"/>
            </w:pPr>
            <w:r>
              <w:t>1:30</w:t>
            </w:r>
          </w:p>
        </w:tc>
        <w:tc>
          <w:tcPr>
            <w:tcW w:w="3721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  <w:right w:w="72" w:type="dxa"/>
            </w:tcMar>
          </w:tcPr>
          <w:p w14:paraId="662C6C86" w14:textId="49381C0E" w:rsidR="00A403FA" w:rsidRPr="009770B3" w:rsidRDefault="00246F51" w:rsidP="00785C64">
            <w:pPr>
              <w:spacing w:after="80"/>
            </w:pPr>
            <w:r>
              <w:t>Scrum Meeting</w:t>
            </w:r>
          </w:p>
        </w:tc>
        <w:tc>
          <w:tcPr>
            <w:tcW w:w="2883" w:type="dxa"/>
            <w:tcBorders>
              <w:top w:val="nil"/>
              <w:bottom w:val="single" w:sz="4" w:space="0" w:color="A6A6A6" w:themeColor="background1" w:themeShade="A6"/>
            </w:tcBorders>
            <w:tcMar>
              <w:top w:w="0" w:type="dxa"/>
            </w:tcMar>
          </w:tcPr>
          <w:p w14:paraId="77494576" w14:textId="66CE3528" w:rsidR="00A403FA" w:rsidRPr="009770B3" w:rsidRDefault="00246F51" w:rsidP="00785C64">
            <w:pPr>
              <w:spacing w:after="80"/>
            </w:pPr>
            <w:r>
              <w:t>Zoom</w:t>
            </w:r>
          </w:p>
        </w:tc>
      </w:tr>
    </w:tbl>
    <w:sdt>
      <w:sdtPr>
        <w:alias w:val="Additional information:"/>
        <w:tag w:val="Additional information:"/>
        <w:id w:val="-378390545"/>
        <w:placeholder>
          <w:docPart w:val="02706B080AC341E78E354339B463B13F"/>
        </w:placeholder>
        <w:temporary/>
        <w:showingPlcHdr/>
        <w15:appearance w15:val="hidden"/>
      </w:sdtPr>
      <w:sdtEndPr/>
      <w:sdtContent>
        <w:p w14:paraId="69E0186B" w14:textId="77777777" w:rsidR="00A40F09" w:rsidRPr="009770B3" w:rsidRDefault="00AF277F">
          <w:pPr>
            <w:pStyle w:val="Heading2"/>
          </w:pPr>
          <w:r w:rsidRPr="009770B3">
            <w:t>Additional Information:</w:t>
          </w:r>
        </w:p>
      </w:sdtContent>
    </w:sdt>
    <w:p w14:paraId="5515A02E" w14:textId="11B7910C" w:rsidR="00D26914" w:rsidRDefault="00994A96">
      <w:r>
        <w:t>Decided on GitHub</w:t>
      </w:r>
    </w:p>
    <w:p w14:paraId="4A4421BF" w14:textId="43AF3B16" w:rsidR="00994A96" w:rsidRDefault="00994A96">
      <w:r>
        <w:t>Sam will do the Project Management Plan</w:t>
      </w:r>
    </w:p>
    <w:p w14:paraId="347A9A27" w14:textId="37E3F25F" w:rsidR="00994A96" w:rsidRDefault="00994A96">
      <w:r>
        <w:t>Sam will do the Software development Testing Plan</w:t>
      </w:r>
    </w:p>
    <w:p w14:paraId="494CA4B8" w14:textId="5979A2D3" w:rsidR="00994A96" w:rsidRDefault="00994A96">
      <w:r>
        <w:t>Aashiyan will do the Analysis Report</w:t>
      </w:r>
    </w:p>
    <w:p w14:paraId="2A684D8C" w14:textId="3ED60346" w:rsidR="00994A96" w:rsidRDefault="00994A96">
      <w:r>
        <w:t>Aashiyan will do the Multi-Platform Report</w:t>
      </w:r>
    </w:p>
    <w:p w14:paraId="33486953" w14:textId="7AF29A7B" w:rsidR="00994A96" w:rsidRDefault="00994A96">
      <w:r>
        <w:t>Josh will do the implementation of the Multi-Platform (Responsive)</w:t>
      </w:r>
    </w:p>
    <w:p w14:paraId="481D6083" w14:textId="2A0C56EF" w:rsidR="00EC373E" w:rsidRDefault="00EC373E"/>
    <w:p w14:paraId="366FE465" w14:textId="5D41537D" w:rsidR="00EC373E" w:rsidRDefault="00EC373E">
      <w:r>
        <w:t>TODO add time stamps and more detail</w:t>
      </w:r>
      <w:r w:rsidR="00E54F88">
        <w:t>.</w:t>
      </w:r>
    </w:p>
    <w:sectPr w:rsidR="00EC373E">
      <w:headerReference w:type="default" r:id="rId7"/>
      <w:footerReference w:type="default" r:id="rId8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96A38" w14:textId="77777777" w:rsidR="002A6C86" w:rsidRDefault="002A6C86">
      <w:pPr>
        <w:spacing w:after="0"/>
      </w:pPr>
      <w:r>
        <w:separator/>
      </w:r>
    </w:p>
  </w:endnote>
  <w:endnote w:type="continuationSeparator" w:id="0">
    <w:p w14:paraId="3C2867D0" w14:textId="77777777" w:rsidR="002A6C86" w:rsidRDefault="002A6C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2A8CA" w14:textId="77777777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9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E282E" w14:textId="77777777" w:rsidR="002A6C86" w:rsidRDefault="002A6C86">
      <w:pPr>
        <w:spacing w:after="0"/>
      </w:pPr>
      <w:r>
        <w:separator/>
      </w:r>
    </w:p>
  </w:footnote>
  <w:footnote w:type="continuationSeparator" w:id="0">
    <w:p w14:paraId="7BD77172" w14:textId="77777777" w:rsidR="002A6C86" w:rsidRDefault="002A6C8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genda:"/>
      <w:tag w:val="Agenda:"/>
      <w:id w:val="-42448758"/>
      <w:placeholder>
        <w:docPart w:val="4DD3537AC73848BBAB4627E60A134514"/>
      </w:placeholder>
      <w:showingPlcHdr/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1F56D58D" w14:textId="77777777" w:rsidR="00A40F09" w:rsidRDefault="00584325">
        <w:pPr>
          <w:pStyle w:val="Title"/>
        </w:pPr>
        <w:r>
          <w:t>agenda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9C"/>
    <w:rsid w:val="000B4A87"/>
    <w:rsid w:val="001A7254"/>
    <w:rsid w:val="001A789B"/>
    <w:rsid w:val="00201B9D"/>
    <w:rsid w:val="00246F51"/>
    <w:rsid w:val="002A6C86"/>
    <w:rsid w:val="0034533A"/>
    <w:rsid w:val="003657E0"/>
    <w:rsid w:val="003D5CF1"/>
    <w:rsid w:val="00404FC1"/>
    <w:rsid w:val="0057417F"/>
    <w:rsid w:val="00584325"/>
    <w:rsid w:val="00636B36"/>
    <w:rsid w:val="00785C64"/>
    <w:rsid w:val="008325FA"/>
    <w:rsid w:val="00853E0F"/>
    <w:rsid w:val="008C2B0F"/>
    <w:rsid w:val="009519AE"/>
    <w:rsid w:val="00954BEF"/>
    <w:rsid w:val="00956F7A"/>
    <w:rsid w:val="009770B3"/>
    <w:rsid w:val="00994A96"/>
    <w:rsid w:val="00A403FA"/>
    <w:rsid w:val="00A40F09"/>
    <w:rsid w:val="00AB6532"/>
    <w:rsid w:val="00AE66C1"/>
    <w:rsid w:val="00AF277F"/>
    <w:rsid w:val="00B35C9C"/>
    <w:rsid w:val="00D26914"/>
    <w:rsid w:val="00E14AB0"/>
    <w:rsid w:val="00E334F6"/>
    <w:rsid w:val="00E54F88"/>
    <w:rsid w:val="00EC373E"/>
    <w:rsid w:val="00EC4863"/>
    <w:rsid w:val="00EE2E2E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CA598"/>
  <w15:chartTrackingRefBased/>
  <w15:docId w15:val="{3BD2A44E-B7C5-4C1B-85C4-30FE010D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1406\AppData\Roaming\Microsoft\Templates\Meeting%20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AE81A6F999481A8F9ED3A2CBD73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50D27-3840-45B7-9DBA-2E7F8F4CC830}"/>
      </w:docPartPr>
      <w:docPartBody>
        <w:p w:rsidR="0074794E" w:rsidRDefault="005E2CF4">
          <w:pPr>
            <w:pStyle w:val="E4AE81A6F999481A8F9ED3A2CBD7381E"/>
          </w:pPr>
          <w:r w:rsidRPr="009770B3">
            <w:t>agenda</w:t>
          </w:r>
        </w:p>
      </w:docPartBody>
    </w:docPart>
    <w:docPart>
      <w:docPartPr>
        <w:name w:val="8353D39BDCC94E3BA1FF29C0F5498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01E6C-E431-45DB-A971-13E552DFB2D9}"/>
      </w:docPartPr>
      <w:docPartBody>
        <w:p w:rsidR="0074794E" w:rsidRDefault="005E2CF4">
          <w:pPr>
            <w:pStyle w:val="8353D39BDCC94E3BA1FF29C0F5498033"/>
          </w:pPr>
          <w:r w:rsidRPr="009770B3">
            <w:t>Meeting called by:</w:t>
          </w:r>
        </w:p>
      </w:docPartBody>
    </w:docPart>
    <w:docPart>
      <w:docPartPr>
        <w:name w:val="BF252A88C257496CA01DDC368EBAD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1E8E7-62E7-4092-854F-2E77F4A6CB3A}"/>
      </w:docPartPr>
      <w:docPartBody>
        <w:p w:rsidR="0074794E" w:rsidRDefault="005E2CF4">
          <w:pPr>
            <w:pStyle w:val="BF252A88C257496CA01DDC368EBAD449"/>
          </w:pPr>
          <w:r w:rsidRPr="009770B3">
            <w:t>Attendees:</w:t>
          </w:r>
        </w:p>
      </w:docPartBody>
    </w:docPart>
    <w:docPart>
      <w:docPartPr>
        <w:name w:val="B271A2BF629048EBA3194475A83D8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C614D-9048-417E-A099-B27E18AF1ABB}"/>
      </w:docPartPr>
      <w:docPartBody>
        <w:p w:rsidR="0074794E" w:rsidRDefault="005E2CF4">
          <w:pPr>
            <w:pStyle w:val="B271A2BF629048EBA3194475A83D8933"/>
          </w:pPr>
          <w:r w:rsidRPr="009770B3">
            <w:t>Please read:</w:t>
          </w:r>
        </w:p>
      </w:docPartBody>
    </w:docPart>
    <w:docPart>
      <w:docPartPr>
        <w:name w:val="CD095DAE287F459B9FBC50D9FA76A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18DA7-3A2F-456C-874E-31B0B1E4837E}"/>
      </w:docPartPr>
      <w:docPartBody>
        <w:p w:rsidR="0074794E" w:rsidRDefault="005E2CF4">
          <w:pPr>
            <w:pStyle w:val="CD095DAE287F459B9FBC50D9FA76A696"/>
          </w:pPr>
          <w:r w:rsidRPr="009770B3">
            <w:t>Please bring:</w:t>
          </w:r>
        </w:p>
      </w:docPartBody>
    </w:docPart>
    <w:docPart>
      <w:docPartPr>
        <w:name w:val="C5F8D243C2BD4DDCB8402D65721B0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1E1AB-0DD0-4AC2-9501-DC07F9CEE081}"/>
      </w:docPartPr>
      <w:docPartBody>
        <w:p w:rsidR="0074794E" w:rsidRDefault="005E2CF4">
          <w:pPr>
            <w:pStyle w:val="C5F8D243C2BD4DDCB8402D65721B06D5"/>
          </w:pPr>
          <w:r w:rsidRPr="009770B3">
            <w:t>Time</w:t>
          </w:r>
        </w:p>
      </w:docPartBody>
    </w:docPart>
    <w:docPart>
      <w:docPartPr>
        <w:name w:val="630F01BD03F44F21B4D6D187263A2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2C2A-0CE2-429C-B218-1E89102C72EA}"/>
      </w:docPartPr>
      <w:docPartBody>
        <w:p w:rsidR="0074794E" w:rsidRDefault="005E2CF4">
          <w:pPr>
            <w:pStyle w:val="630F01BD03F44F21B4D6D187263A2D05"/>
          </w:pPr>
          <w:r w:rsidRPr="009770B3">
            <w:t>Event Heading</w:t>
          </w:r>
        </w:p>
      </w:docPartBody>
    </w:docPart>
    <w:docPart>
      <w:docPartPr>
        <w:name w:val="CBC2765EB27A477C910C4474273B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809A7-7D95-47FF-A85F-7A3A2224CAE1}"/>
      </w:docPartPr>
      <w:docPartBody>
        <w:p w:rsidR="0074794E" w:rsidRDefault="005E2CF4">
          <w:pPr>
            <w:pStyle w:val="CBC2765EB27A477C910C4474273B527C"/>
          </w:pPr>
          <w:r>
            <w:t>Location</w:t>
          </w:r>
        </w:p>
      </w:docPartBody>
    </w:docPart>
    <w:docPart>
      <w:docPartPr>
        <w:name w:val="4DD3537AC73848BBAB4627E60A134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A2B78-BE52-4A3E-81C7-665BD573D354}"/>
      </w:docPartPr>
      <w:docPartBody>
        <w:p w:rsidR="0074794E" w:rsidRDefault="005E2CF4">
          <w:pPr>
            <w:pStyle w:val="4DD3537AC73848BBAB4627E60A134514"/>
          </w:pPr>
          <w:r>
            <w:t>Time 1</w:t>
          </w:r>
        </w:p>
      </w:docPartBody>
    </w:docPart>
    <w:docPart>
      <w:docPartPr>
        <w:name w:val="02706B080AC341E78E354339B463B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6B0C9-93D9-474C-90F4-F266AE9603BC}"/>
      </w:docPartPr>
      <w:docPartBody>
        <w:p w:rsidR="0074794E" w:rsidRDefault="005E2CF4">
          <w:pPr>
            <w:pStyle w:val="02706B080AC341E78E354339B463B13F"/>
          </w:pPr>
          <w:r w:rsidRPr="009770B3">
            <w:t>Additional Information: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F4"/>
    <w:rsid w:val="00226A39"/>
    <w:rsid w:val="005E2CF4"/>
    <w:rsid w:val="0074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AE81A6F999481A8F9ED3A2CBD7381E">
    <w:name w:val="E4AE81A6F999481A8F9ED3A2CBD7381E"/>
  </w:style>
  <w:style w:type="paragraph" w:customStyle="1" w:styleId="65993F27BAC043689D009765A282D99F">
    <w:name w:val="65993F27BAC043689D009765A282D99F"/>
  </w:style>
  <w:style w:type="paragraph" w:customStyle="1" w:styleId="A14BD6F79B504B55980E2626573D19F7">
    <w:name w:val="A14BD6F79B504B55980E2626573D19F7"/>
  </w:style>
  <w:style w:type="paragraph" w:customStyle="1" w:styleId="D8F12FDCEE52483081AE4C24ABEBD945">
    <w:name w:val="D8F12FDCEE52483081AE4C24ABEBD945"/>
  </w:style>
  <w:style w:type="paragraph" w:customStyle="1" w:styleId="8353D39BDCC94E3BA1FF29C0F5498033">
    <w:name w:val="8353D39BDCC94E3BA1FF29C0F5498033"/>
  </w:style>
  <w:style w:type="paragraph" w:customStyle="1" w:styleId="9F4BA5B5BFA34D839E6CB77D46CB71D6">
    <w:name w:val="9F4BA5B5BFA34D839E6CB77D46CB71D6"/>
  </w:style>
  <w:style w:type="paragraph" w:customStyle="1" w:styleId="BF252A88C257496CA01DDC368EBAD449">
    <w:name w:val="BF252A88C257496CA01DDC368EBAD449"/>
  </w:style>
  <w:style w:type="paragraph" w:customStyle="1" w:styleId="2C97850139F845E6A7357424F3F2C548">
    <w:name w:val="2C97850139F845E6A7357424F3F2C548"/>
  </w:style>
  <w:style w:type="paragraph" w:customStyle="1" w:styleId="B271A2BF629048EBA3194475A83D8933">
    <w:name w:val="B271A2BF629048EBA3194475A83D8933"/>
  </w:style>
  <w:style w:type="paragraph" w:customStyle="1" w:styleId="6AD134CC3960493EB2231455D24D2D9B">
    <w:name w:val="6AD134CC3960493EB2231455D24D2D9B"/>
  </w:style>
  <w:style w:type="paragraph" w:customStyle="1" w:styleId="CD095DAE287F459B9FBC50D9FA76A696">
    <w:name w:val="CD095DAE287F459B9FBC50D9FA76A696"/>
  </w:style>
  <w:style w:type="paragraph" w:customStyle="1" w:styleId="42FBEE2BE5F342B794CFC3825AC9A163">
    <w:name w:val="42FBEE2BE5F342B794CFC3825AC9A163"/>
  </w:style>
  <w:style w:type="paragraph" w:customStyle="1" w:styleId="C5F8D243C2BD4DDCB8402D65721B06D5">
    <w:name w:val="C5F8D243C2BD4DDCB8402D65721B06D5"/>
  </w:style>
  <w:style w:type="paragraph" w:customStyle="1" w:styleId="630F01BD03F44F21B4D6D187263A2D05">
    <w:name w:val="630F01BD03F44F21B4D6D187263A2D05"/>
  </w:style>
  <w:style w:type="paragraph" w:customStyle="1" w:styleId="CBC2765EB27A477C910C4474273B527C">
    <w:name w:val="CBC2765EB27A477C910C4474273B527C"/>
  </w:style>
  <w:style w:type="paragraph" w:customStyle="1" w:styleId="4DD3537AC73848BBAB4627E60A134514">
    <w:name w:val="4DD3537AC73848BBAB4627E60A134514"/>
  </w:style>
  <w:style w:type="paragraph" w:customStyle="1" w:styleId="D6835F33B7F1451D804E795E67C3BBE5">
    <w:name w:val="D6835F33B7F1451D804E795E67C3BBE5"/>
  </w:style>
  <w:style w:type="paragraph" w:customStyle="1" w:styleId="E14270A1DD7D4B05ADEB7A99F67FE8AF">
    <w:name w:val="E14270A1DD7D4B05ADEB7A99F67FE8AF"/>
  </w:style>
  <w:style w:type="paragraph" w:customStyle="1" w:styleId="AECB7E86B9FB4E899EC7F0231E019D89">
    <w:name w:val="AECB7E86B9FB4E899EC7F0231E019D89"/>
  </w:style>
  <w:style w:type="paragraph" w:customStyle="1" w:styleId="9D689AE345534E4E980F4A253219A584">
    <w:name w:val="9D689AE345534E4E980F4A253219A584"/>
  </w:style>
  <w:style w:type="paragraph" w:customStyle="1" w:styleId="A169CDDF8ABB453D9424F021F5CFC441">
    <w:name w:val="A169CDDF8ABB453D9424F021F5CFC441"/>
  </w:style>
  <w:style w:type="paragraph" w:customStyle="1" w:styleId="9ADC67D4788C4CE9936BBFA079A8AD7B">
    <w:name w:val="9ADC67D4788C4CE9936BBFA079A8AD7B"/>
  </w:style>
  <w:style w:type="paragraph" w:customStyle="1" w:styleId="49D64C4A3852448B9235DC9143501233">
    <w:name w:val="49D64C4A3852448B9235DC9143501233"/>
  </w:style>
  <w:style w:type="paragraph" w:customStyle="1" w:styleId="6263B32A7776488DAFE71A28A164AA3A">
    <w:name w:val="6263B32A7776488DAFE71A28A164AA3A"/>
  </w:style>
  <w:style w:type="paragraph" w:customStyle="1" w:styleId="DC5E28180DE5420E8672F6F5DBEBD82D">
    <w:name w:val="DC5E28180DE5420E8672F6F5DBEBD82D"/>
  </w:style>
  <w:style w:type="paragraph" w:customStyle="1" w:styleId="EA782E901891486DA92E5251E0F17FF1">
    <w:name w:val="EA782E901891486DA92E5251E0F17FF1"/>
  </w:style>
  <w:style w:type="paragraph" w:customStyle="1" w:styleId="A901CACD8E5E42CA948CF75FC369B0DA">
    <w:name w:val="A901CACD8E5E42CA948CF75FC369B0DA"/>
  </w:style>
  <w:style w:type="paragraph" w:customStyle="1" w:styleId="20B9D32B45444017A4570E3ECB6F13EA">
    <w:name w:val="20B9D32B45444017A4570E3ECB6F13EA"/>
  </w:style>
  <w:style w:type="paragraph" w:customStyle="1" w:styleId="02706B080AC341E78E354339B463B13F">
    <w:name w:val="02706B080AC341E78E354339B463B13F"/>
  </w:style>
  <w:style w:type="paragraph" w:customStyle="1" w:styleId="16A352F4682F413B8C117BC394E7EBBE">
    <w:name w:val="16A352F4682F413B8C117BC394E7E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agenda.dotx</Template>
  <TotalTime>22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61406</dc:creator>
  <cp:keywords/>
  <dc:description/>
  <cp:lastModifiedBy>Josh Macaulay</cp:lastModifiedBy>
  <cp:revision>5</cp:revision>
  <dcterms:created xsi:type="dcterms:W3CDTF">2020-05-28T03:28:00Z</dcterms:created>
  <dcterms:modified xsi:type="dcterms:W3CDTF">2020-05-28T06:53:00Z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